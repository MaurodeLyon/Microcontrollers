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-720"/>
        <w:tblW w:w="49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10436"/>
      </w:tblGrid>
      <w:tr w:rsidR="00CB0AE0" w:rsidRPr="00E27793" w:rsidTr="002C583B">
        <w:trPr>
          <w:trHeight w:hRule="exact" w:val="8709"/>
        </w:trPr>
        <w:tc>
          <w:tcPr>
            <w:tcW w:w="10435" w:type="dxa"/>
            <w:tcMar>
              <w:top w:w="1296" w:type="dxa"/>
            </w:tcMar>
          </w:tcPr>
          <w:p w:rsidR="00CB0AE0" w:rsidRPr="00E27793" w:rsidRDefault="002C583B" w:rsidP="002C583B">
            <w:pPr>
              <w:pStyle w:val="Ondertitel1"/>
              <w:jc w:val="center"/>
              <w:rPr>
                <w:sz w:val="104"/>
                <w:szCs w:val="104"/>
                <w:lang w:val="nl-NL"/>
              </w:rPr>
            </w:pPr>
            <w:r w:rsidRPr="00E27793">
              <w:rPr>
                <w:noProof/>
                <w:lang w:val="nl-NL" w:eastAsia="nl-NL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997D77A" wp14:editId="41323092">
                      <wp:simplePos x="0" y="0"/>
                      <wp:positionH relativeFrom="page">
                        <wp:posOffset>-9525</wp:posOffset>
                      </wp:positionH>
                      <wp:positionV relativeFrom="page">
                        <wp:posOffset>-361950</wp:posOffset>
                      </wp:positionV>
                      <wp:extent cx="6858000" cy="9144000"/>
                      <wp:effectExtent l="0" t="0" r="1905" b="0"/>
                      <wp:wrapNone/>
                      <wp:docPr id="60" name="Groep 59" descr="Achtergrondontwerp met gekleurde blokke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634" cy="9139739"/>
                              </a:xfrm>
                            </wpg:grpSpPr>
                            <wps:wsp>
                              <wps:cNvPr id="2" name="Rechthoek 2"/>
                              <wps:cNvSpPr/>
                              <wps:spPr>
                                <a:xfrm>
                                  <a:off x="0" y="6853739"/>
                                  <a:ext cx="6857365" cy="228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1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E176C" w:rsidRDefault="00E64C73" w:rsidP="004E176C">
                                    <w:pPr>
                                      <w:ind w:left="0"/>
                                      <w:rPr>
                                        <w:lang w:val="nl-NL"/>
                                      </w:rPr>
                                    </w:pPr>
                                    <w:r w:rsidRPr="00E64C73">
                                      <w:rPr>
                                        <w:lang w:val="nl-NL"/>
                                      </w:rPr>
                                      <w:t xml:space="preserve">Door </w:t>
                                    </w:r>
                                    <w:r>
                                      <w:rPr>
                                        <w:lang w:val="nl-NL"/>
                                      </w:rPr>
                                      <w:t xml:space="preserve">de </w:t>
                                    </w:r>
                                    <w:proofErr w:type="spellStart"/>
                                    <w:r>
                                      <w:rPr>
                                        <w:lang w:val="nl-NL"/>
                                      </w:rPr>
                                      <w:t>interrupt</w:t>
                                    </w:r>
                                    <w:proofErr w:type="spellEnd"/>
                                    <w:r>
                                      <w:rPr>
                                        <w:lang w:val="nl-NL"/>
                                      </w:rPr>
                                      <w:t xml:space="preserve"> te activeren</w:t>
                                    </w:r>
                                    <w:r>
                                      <w:rPr>
                                        <w:lang w:val="nl-NL"/>
                                      </w:rPr>
                                      <w:t xml:space="preserve"> die verbonden is aan </w:t>
                                    </w:r>
                                    <w:r w:rsidRPr="00E64C73">
                                      <w:rPr>
                                        <w:lang w:val="nl-NL"/>
                                      </w:rPr>
                                      <w:t>E4</w:t>
                                    </w:r>
                                    <w:r>
                                      <w:rPr>
                                        <w:lang w:val="nl-NL"/>
                                      </w:rPr>
                                      <w:t xml:space="preserve"> geef je het bord aandacht. Wordt er genoeg aandacht aan het bord gegeven dan wordt hij blij. Geef je hem geen aandacht meer dan wordt hij langzaam verdrietig.</w:t>
                                    </w:r>
                                  </w:p>
                                  <w:p w:rsidR="00E64C73" w:rsidRPr="00E64C73" w:rsidRDefault="00E64C73" w:rsidP="004E176C">
                                    <w:pPr>
                                      <w:ind w:left="0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4E176C" w:rsidRPr="00E64C73" w:rsidRDefault="00E64C73" w:rsidP="004E176C">
                                    <w:pPr>
                                      <w:ind w:left="0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hyperlink r:id="rId6" w:history="1">
                                      <w:proofErr w:type="spellStart"/>
                                      <w:r w:rsidRPr="00E64C73">
                                        <w:rPr>
                                          <w:rStyle w:val="Hyperlink"/>
                                          <w:b/>
                                          <w:u w:val="single"/>
                                        </w:rPr>
                                        <w:t>Youtube</w:t>
                                      </w:r>
                                      <w:proofErr w:type="spellEnd"/>
                                      <w:r w:rsidRPr="00E64C73">
                                        <w:rPr>
                                          <w:rStyle w:val="Hyperlink"/>
                                          <w:b/>
                                          <w:u w:val="single"/>
                                        </w:rPr>
                                        <w:t xml:space="preserve"> V</w:t>
                                      </w:r>
                                      <w:r w:rsidRPr="00E64C73">
                                        <w:rPr>
                                          <w:rStyle w:val="Hyperlink"/>
                                          <w:b/>
                                          <w:u w:val="single"/>
                                        </w:rPr>
                                        <w:t>i</w:t>
                                      </w:r>
                                      <w:r w:rsidRPr="00E64C73">
                                        <w:rPr>
                                          <w:rStyle w:val="Hyperlink"/>
                                          <w:b/>
                                          <w:u w:val="single"/>
                                        </w:rPr>
                                        <w:t>deo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hthoek 3"/>
                              <wps:cNvSpPr/>
                              <wps:spPr>
                                <a:xfrm>
                                  <a:off x="635" y="0"/>
                                  <a:ext cx="6857365" cy="685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C73" w:rsidRDefault="00E64C73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E64C73" w:rsidRDefault="00E64C73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E64C73" w:rsidRDefault="00E64C73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E64C73" w:rsidRDefault="00E64C73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2C583B" w:rsidRDefault="002C583B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2C583B" w:rsidRDefault="002C583B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2C583B" w:rsidRDefault="002C583B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7C56D9" w:rsidRPr="007C56D9" w:rsidRDefault="007C56D9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  <w:r w:rsidRPr="007C56D9">
                                      <w:rPr>
                                        <w:lang w:val="nl-NL"/>
                                      </w:rPr>
                                      <w:t xml:space="preserve">Een </w:t>
                                    </w:r>
                                    <w:proofErr w:type="spellStart"/>
                                    <w:r w:rsidRPr="007C56D9">
                                      <w:rPr>
                                        <w:lang w:val="nl-NL"/>
                                      </w:rPr>
                                      <w:t>makeshift</w:t>
                                    </w:r>
                                    <w:proofErr w:type="spellEnd"/>
                                    <w:r w:rsidRPr="007C56D9">
                                      <w:rPr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56D9">
                                      <w:rPr>
                                        <w:lang w:val="nl-NL"/>
                                      </w:rPr>
                                      <w:t>Tamagotchi</w:t>
                                    </w:r>
                                    <w:proofErr w:type="spellEnd"/>
                                    <w:r w:rsidRPr="007C56D9">
                                      <w:rPr>
                                        <w:lang w:val="nl-NL"/>
                                      </w:rPr>
                                      <w:t xml:space="preserve"> met </w:t>
                                    </w:r>
                                    <w:proofErr w:type="spellStart"/>
                                    <w:r w:rsidRPr="007C56D9">
                                      <w:rPr>
                                        <w:lang w:val="nl-NL"/>
                                      </w:rPr>
                                      <w:t>mood</w:t>
                                    </w:r>
                                    <w:proofErr w:type="spellEnd"/>
                                    <w:r w:rsidRPr="007C56D9">
                                      <w:rPr>
                                        <w:lang w:val="nl-NL"/>
                                      </w:rPr>
                                      <w:t xml:space="preserve"> swings.</w:t>
                                    </w:r>
                                  </w:p>
                                  <w:p w:rsidR="007C56D9" w:rsidRPr="007C56D9" w:rsidRDefault="007C56D9" w:rsidP="007C56D9">
                                    <w:pPr>
                                      <w:ind w:left="0"/>
                                      <w:jc w:val="center"/>
                                      <w:rPr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lang w:val="nl-NL"/>
                                      </w:rPr>
                                      <w:t>Houdt hem blij.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Groep 4"/>
                              <wpg:cNvGrpSpPr/>
                              <wpg:grpSpPr>
                                <a:xfrm>
                                  <a:off x="634" y="0"/>
                                  <a:ext cx="6858000" cy="9139555"/>
                                  <a:chOff x="635" y="0"/>
                                  <a:chExt cx="6858635" cy="9139555"/>
                                </a:xfrm>
                                <a:solidFill>
                                  <a:schemeClr val="accent2">
                                    <a:alpha val="20000"/>
                                  </a:schemeClr>
                                </a:solidFill>
                              </wpg:grpSpPr>
                              <wps:wsp>
                                <wps:cNvPr id="5" name="Vrije v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5048250"/>
                                    <a:ext cx="4305935" cy="1193800"/>
                                  </a:xfrm>
                                  <a:custGeom>
                                    <a:avLst/>
                                    <a:gdLst>
                                      <a:gd name="T0" fmla="*/ 6781 w 6781"/>
                                      <a:gd name="T1" fmla="*/ 0 h 1880"/>
                                      <a:gd name="T2" fmla="*/ 6781 w 6781"/>
                                      <a:gd name="T3" fmla="*/ 1880 h 1880"/>
                                      <a:gd name="T4" fmla="*/ 0 w 6781"/>
                                      <a:gd name="T5" fmla="*/ 21 h 1880"/>
                                      <a:gd name="T6" fmla="*/ 6781 w 6781"/>
                                      <a:gd name="T7" fmla="*/ 0 h 18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781" h="1880">
                                        <a:moveTo>
                                          <a:pt x="6781" y="0"/>
                                        </a:moveTo>
                                        <a:lnTo>
                                          <a:pt x="6781" y="1880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6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Vrije v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762000"/>
                                    <a:ext cx="4305935" cy="4300220"/>
                                  </a:xfrm>
                                  <a:custGeom>
                                    <a:avLst/>
                                    <a:gdLst>
                                      <a:gd name="T0" fmla="*/ 6781 w 6781"/>
                                      <a:gd name="T1" fmla="*/ 0 h 6772"/>
                                      <a:gd name="T2" fmla="*/ 6781 w 6781"/>
                                      <a:gd name="T3" fmla="*/ 1894 h 6772"/>
                                      <a:gd name="T4" fmla="*/ 0 w 6781"/>
                                      <a:gd name="T5" fmla="*/ 6772 h 6772"/>
                                      <a:gd name="T6" fmla="*/ 6781 w 6781"/>
                                      <a:gd name="T7" fmla="*/ 0 h 67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781" h="6772">
                                        <a:moveTo>
                                          <a:pt x="6781" y="0"/>
                                        </a:moveTo>
                                        <a:lnTo>
                                          <a:pt x="6781" y="1894"/>
                                        </a:lnTo>
                                        <a:lnTo>
                                          <a:pt x="0" y="6772"/>
                                        </a:lnTo>
                                        <a:lnTo>
                                          <a:pt x="6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Vrije v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5057775"/>
                                    <a:ext cx="4305935" cy="4081780"/>
                                  </a:xfrm>
                                  <a:custGeom>
                                    <a:avLst/>
                                    <a:gdLst>
                                      <a:gd name="T0" fmla="*/ 0 w 6781"/>
                                      <a:gd name="T1" fmla="*/ 0 h 6428"/>
                                      <a:gd name="T2" fmla="*/ 6781 w 6781"/>
                                      <a:gd name="T3" fmla="*/ 4259 h 6428"/>
                                      <a:gd name="T4" fmla="*/ 6781 w 6781"/>
                                      <a:gd name="T5" fmla="*/ 6428 h 6428"/>
                                      <a:gd name="T6" fmla="*/ 5598 w 6781"/>
                                      <a:gd name="T7" fmla="*/ 6428 h 6428"/>
                                      <a:gd name="T8" fmla="*/ 0 w 6781"/>
                                      <a:gd name="T9" fmla="*/ 0 h 64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781" h="6428">
                                        <a:moveTo>
                                          <a:pt x="0" y="0"/>
                                        </a:moveTo>
                                        <a:lnTo>
                                          <a:pt x="6781" y="4259"/>
                                        </a:lnTo>
                                        <a:lnTo>
                                          <a:pt x="6781" y="6428"/>
                                        </a:lnTo>
                                        <a:lnTo>
                                          <a:pt x="5598" y="642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3009900"/>
                                    <a:ext cx="4305935" cy="2052955"/>
                                  </a:xfrm>
                                  <a:custGeom>
                                    <a:avLst/>
                                    <a:gdLst>
                                      <a:gd name="T0" fmla="*/ 6781 w 6781"/>
                                      <a:gd name="T1" fmla="*/ 0 h 3233"/>
                                      <a:gd name="T2" fmla="*/ 6781 w 6781"/>
                                      <a:gd name="T3" fmla="*/ 1571 h 3233"/>
                                      <a:gd name="T4" fmla="*/ 0 w 6781"/>
                                      <a:gd name="T5" fmla="*/ 3233 h 3233"/>
                                      <a:gd name="T6" fmla="*/ 6781 w 6781"/>
                                      <a:gd name="T7" fmla="*/ 0 h 32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781" h="3233">
                                        <a:moveTo>
                                          <a:pt x="6781" y="0"/>
                                        </a:moveTo>
                                        <a:lnTo>
                                          <a:pt x="6781" y="1571"/>
                                        </a:lnTo>
                                        <a:lnTo>
                                          <a:pt x="0" y="3233"/>
                                        </a:lnTo>
                                        <a:lnTo>
                                          <a:pt x="6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8960" y="5057775"/>
                                    <a:ext cx="737235" cy="4081780"/>
                                  </a:xfrm>
                                  <a:custGeom>
                                    <a:avLst/>
                                    <a:gdLst>
                                      <a:gd name="T0" fmla="*/ 1135 w 1161"/>
                                      <a:gd name="T1" fmla="*/ 0 h 6428"/>
                                      <a:gd name="T2" fmla="*/ 1161 w 1161"/>
                                      <a:gd name="T3" fmla="*/ 6428 h 6428"/>
                                      <a:gd name="T4" fmla="*/ 0 w 1161"/>
                                      <a:gd name="T5" fmla="*/ 6428 h 6428"/>
                                      <a:gd name="T6" fmla="*/ 1135 w 1161"/>
                                      <a:gd name="T7" fmla="*/ 0 h 64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161" h="6428">
                                        <a:moveTo>
                                          <a:pt x="1135" y="0"/>
                                        </a:moveTo>
                                        <a:lnTo>
                                          <a:pt x="1161" y="6428"/>
                                        </a:lnTo>
                                        <a:lnTo>
                                          <a:pt x="0" y="6428"/>
                                        </a:lnTo>
                                        <a:lnTo>
                                          <a:pt x="11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685" y="5057775"/>
                                    <a:ext cx="2158365" cy="4081780"/>
                                  </a:xfrm>
                                  <a:custGeom>
                                    <a:avLst/>
                                    <a:gdLst>
                                      <a:gd name="T0" fmla="*/ 3399 w 3399"/>
                                      <a:gd name="T1" fmla="*/ 0 h 6428"/>
                                      <a:gd name="T2" fmla="*/ 1156 w 3399"/>
                                      <a:gd name="T3" fmla="*/ 6428 h 6428"/>
                                      <a:gd name="T4" fmla="*/ 0 w 3399"/>
                                      <a:gd name="T5" fmla="*/ 6428 h 6428"/>
                                      <a:gd name="T6" fmla="*/ 3399 w 3399"/>
                                      <a:gd name="T7" fmla="*/ 0 h 64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399" h="6428">
                                        <a:moveTo>
                                          <a:pt x="3399" y="0"/>
                                        </a:moveTo>
                                        <a:lnTo>
                                          <a:pt x="1156" y="6428"/>
                                        </a:lnTo>
                                        <a:lnTo>
                                          <a:pt x="0" y="6428"/>
                                        </a:lnTo>
                                        <a:lnTo>
                                          <a:pt x="339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Vrije v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5057775"/>
                                    <a:ext cx="1950720" cy="4081780"/>
                                  </a:xfrm>
                                  <a:custGeom>
                                    <a:avLst/>
                                    <a:gdLst>
                                      <a:gd name="T0" fmla="*/ 0 w 3072"/>
                                      <a:gd name="T1" fmla="*/ 0 h 6428"/>
                                      <a:gd name="T2" fmla="*/ 3072 w 3072"/>
                                      <a:gd name="T3" fmla="*/ 6428 h 6428"/>
                                      <a:gd name="T4" fmla="*/ 1361 w 3072"/>
                                      <a:gd name="T5" fmla="*/ 6428 h 6428"/>
                                      <a:gd name="T6" fmla="*/ 0 w 3072"/>
                                      <a:gd name="T7" fmla="*/ 0 h 64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072" h="6428">
                                        <a:moveTo>
                                          <a:pt x="0" y="0"/>
                                        </a:moveTo>
                                        <a:lnTo>
                                          <a:pt x="3072" y="6428"/>
                                        </a:lnTo>
                                        <a:lnTo>
                                          <a:pt x="1361" y="642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" y="5057775"/>
                                    <a:ext cx="2554605" cy="626745"/>
                                  </a:xfrm>
                                  <a:custGeom>
                                    <a:avLst/>
                                    <a:gdLst>
                                      <a:gd name="T0" fmla="*/ 4023 w 4023"/>
                                      <a:gd name="T1" fmla="*/ 0 h 987"/>
                                      <a:gd name="T2" fmla="*/ 0 w 4023"/>
                                      <a:gd name="T3" fmla="*/ 987 h 987"/>
                                      <a:gd name="T4" fmla="*/ 0 w 4023"/>
                                      <a:gd name="T5" fmla="*/ 13 h 987"/>
                                      <a:gd name="T6" fmla="*/ 4023 w 4023"/>
                                      <a:gd name="T7" fmla="*/ 0 h 9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23" h="987">
                                        <a:moveTo>
                                          <a:pt x="4023" y="0"/>
                                        </a:moveTo>
                                        <a:lnTo>
                                          <a:pt x="0" y="987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40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" y="5057775"/>
                                    <a:ext cx="2554605" cy="1840230"/>
                                  </a:xfrm>
                                  <a:custGeom>
                                    <a:avLst/>
                                    <a:gdLst>
                                      <a:gd name="T0" fmla="*/ 4023 w 4023"/>
                                      <a:gd name="T1" fmla="*/ 0 h 2898"/>
                                      <a:gd name="T2" fmla="*/ 0 w 4023"/>
                                      <a:gd name="T3" fmla="*/ 2898 h 2898"/>
                                      <a:gd name="T4" fmla="*/ 0 w 4023"/>
                                      <a:gd name="T5" fmla="*/ 1920 h 2898"/>
                                      <a:gd name="T6" fmla="*/ 4023 w 4023"/>
                                      <a:gd name="T7" fmla="*/ 0 h 289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23" h="2898">
                                        <a:moveTo>
                                          <a:pt x="4023" y="0"/>
                                        </a:moveTo>
                                        <a:lnTo>
                                          <a:pt x="0" y="2898"/>
                                        </a:lnTo>
                                        <a:lnTo>
                                          <a:pt x="0" y="1920"/>
                                        </a:lnTo>
                                        <a:lnTo>
                                          <a:pt x="40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" y="5057775"/>
                                    <a:ext cx="2554605" cy="3472180"/>
                                  </a:xfrm>
                                  <a:custGeom>
                                    <a:avLst/>
                                    <a:gdLst>
                                      <a:gd name="T0" fmla="*/ 4023 w 4023"/>
                                      <a:gd name="T1" fmla="*/ 0 h 5468"/>
                                      <a:gd name="T2" fmla="*/ 0 w 4023"/>
                                      <a:gd name="T3" fmla="*/ 5468 h 5468"/>
                                      <a:gd name="T4" fmla="*/ 0 w 4023"/>
                                      <a:gd name="T5" fmla="*/ 4024 h 5468"/>
                                      <a:gd name="T6" fmla="*/ 4023 w 4023"/>
                                      <a:gd name="T7" fmla="*/ 0 h 54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23" h="5468">
                                        <a:moveTo>
                                          <a:pt x="4023" y="0"/>
                                        </a:moveTo>
                                        <a:lnTo>
                                          <a:pt x="0" y="5468"/>
                                        </a:lnTo>
                                        <a:lnTo>
                                          <a:pt x="0" y="4024"/>
                                        </a:lnTo>
                                        <a:lnTo>
                                          <a:pt x="40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0"/>
                                    <a:ext cx="3729355" cy="5062220"/>
                                  </a:xfrm>
                                  <a:custGeom>
                                    <a:avLst/>
                                    <a:gdLst>
                                      <a:gd name="T0" fmla="*/ 4224 w 5873"/>
                                      <a:gd name="T1" fmla="*/ 0 h 7972"/>
                                      <a:gd name="T2" fmla="*/ 5873 w 5873"/>
                                      <a:gd name="T3" fmla="*/ 0 h 7972"/>
                                      <a:gd name="T4" fmla="*/ 0 w 5873"/>
                                      <a:gd name="T5" fmla="*/ 7972 h 7972"/>
                                      <a:gd name="T6" fmla="*/ 4224 w 5873"/>
                                      <a:gd name="T7" fmla="*/ 0 h 79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873" h="7972">
                                        <a:moveTo>
                                          <a:pt x="4224" y="0"/>
                                        </a:moveTo>
                                        <a:lnTo>
                                          <a:pt x="5873" y="0"/>
                                        </a:lnTo>
                                        <a:lnTo>
                                          <a:pt x="0" y="7972"/>
                                        </a:lnTo>
                                        <a:lnTo>
                                          <a:pt x="422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" y="3457575"/>
                                    <a:ext cx="2554605" cy="1604010"/>
                                  </a:xfrm>
                                  <a:custGeom>
                                    <a:avLst/>
                                    <a:gdLst>
                                      <a:gd name="T0" fmla="*/ 0 w 4023"/>
                                      <a:gd name="T1" fmla="*/ 0 h 2526"/>
                                      <a:gd name="T2" fmla="*/ 4023 w 4023"/>
                                      <a:gd name="T3" fmla="*/ 2526 h 2526"/>
                                      <a:gd name="T4" fmla="*/ 0 w 4023"/>
                                      <a:gd name="T5" fmla="*/ 1427 h 2526"/>
                                      <a:gd name="T6" fmla="*/ 0 w 4023"/>
                                      <a:gd name="T7" fmla="*/ 0 h 25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23" h="2526">
                                        <a:moveTo>
                                          <a:pt x="0" y="0"/>
                                        </a:moveTo>
                                        <a:lnTo>
                                          <a:pt x="4023" y="2526"/>
                                        </a:lnTo>
                                        <a:lnTo>
                                          <a:pt x="0" y="142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3335" y="0"/>
                                    <a:ext cx="1770380" cy="5062220"/>
                                  </a:xfrm>
                                  <a:custGeom>
                                    <a:avLst/>
                                    <a:gdLst>
                                      <a:gd name="T0" fmla="*/ 1409 w 2788"/>
                                      <a:gd name="T1" fmla="*/ 0 h 7972"/>
                                      <a:gd name="T2" fmla="*/ 2788 w 2788"/>
                                      <a:gd name="T3" fmla="*/ 0 h 7972"/>
                                      <a:gd name="T4" fmla="*/ 0 w 2788"/>
                                      <a:gd name="T5" fmla="*/ 7972 h 7972"/>
                                      <a:gd name="T6" fmla="*/ 1409 w 2788"/>
                                      <a:gd name="T7" fmla="*/ 0 h 79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788" h="7972">
                                        <a:moveTo>
                                          <a:pt x="1409" y="0"/>
                                        </a:moveTo>
                                        <a:lnTo>
                                          <a:pt x="2788" y="0"/>
                                        </a:lnTo>
                                        <a:lnTo>
                                          <a:pt x="0" y="7972"/>
                                        </a:lnTo>
                                        <a:lnTo>
                                          <a:pt x="140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" y="0"/>
                                    <a:ext cx="2554605" cy="5062220"/>
                                  </a:xfrm>
                                  <a:custGeom>
                                    <a:avLst/>
                                    <a:gdLst>
                                      <a:gd name="T0" fmla="*/ 0 w 4023"/>
                                      <a:gd name="T1" fmla="*/ 0 h 7972"/>
                                      <a:gd name="T2" fmla="*/ 213 w 4023"/>
                                      <a:gd name="T3" fmla="*/ 0 h 7972"/>
                                      <a:gd name="T4" fmla="*/ 4023 w 4023"/>
                                      <a:gd name="T5" fmla="*/ 7972 h 7972"/>
                                      <a:gd name="T6" fmla="*/ 0 w 4023"/>
                                      <a:gd name="T7" fmla="*/ 3356 h 7972"/>
                                      <a:gd name="T8" fmla="*/ 0 w 4023"/>
                                      <a:gd name="T9" fmla="*/ 0 h 79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023" h="7972">
                                        <a:moveTo>
                                          <a:pt x="0" y="0"/>
                                        </a:moveTo>
                                        <a:lnTo>
                                          <a:pt x="213" y="0"/>
                                        </a:lnTo>
                                        <a:lnTo>
                                          <a:pt x="4023" y="7972"/>
                                        </a:lnTo>
                                        <a:lnTo>
                                          <a:pt x="0" y="335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86535" y="0"/>
                                    <a:ext cx="1069340" cy="5062220"/>
                                  </a:xfrm>
                                  <a:custGeom>
                                    <a:avLst/>
                                    <a:gdLst>
                                      <a:gd name="T0" fmla="*/ 0 w 1684"/>
                                      <a:gd name="T1" fmla="*/ 0 h 7972"/>
                                      <a:gd name="T2" fmla="*/ 1653 w 1684"/>
                                      <a:gd name="T3" fmla="*/ 0 h 7972"/>
                                      <a:gd name="T4" fmla="*/ 1684 w 1684"/>
                                      <a:gd name="T5" fmla="*/ 7972 h 7972"/>
                                      <a:gd name="T6" fmla="*/ 0 w 1684"/>
                                      <a:gd name="T7" fmla="*/ 0 h 79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684" h="7972">
                                        <a:moveTo>
                                          <a:pt x="0" y="0"/>
                                        </a:moveTo>
                                        <a:lnTo>
                                          <a:pt x="1653" y="0"/>
                                        </a:lnTo>
                                        <a:lnTo>
                                          <a:pt x="1684" y="797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100000</wp14:pctHeight>
                      </wp14:sizeRelV>
                    </wp:anchor>
                  </w:drawing>
                </mc:Choice>
                <mc:Fallback>
                  <w:pict>
                    <v:group w14:anchorId="2997D77A" id="Groep 59" o:spid="_x0000_s1026" alt="Achtergrondontwerp met gekleurde blokken" style="position:absolute;left:0;text-align:left;margin-left:-.75pt;margin-top:-28.5pt;width:540pt;height:10in;z-index:-251658240;mso-width-percent:1000;mso-height-percent:1000;mso-position-horizontal-relative:page;mso-position-vertical-relative:page;mso-width-percent:1000;mso-height-percent:1000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">
                      <v:rect id="Rechthoek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xWsIA&#10;AADaAAAADwAAAGRycy9kb3ducmV2LnhtbESPQWvCQBSE7wX/w/IKXopuDFLa6Coihgo5VXvo8ZF9&#10;ZkOzb0N2TdJ/7wqCx2FmvmHW29E2oqfO144VLOYJCOLS6ZorBT/nfPYBwgdkjY1jUvBPHrabycsa&#10;M+0G/qb+FCoRIewzVGBCaDMpfWnIop+7ljh6F9dZDFF2ldQdDhFuG5kmybu0WHNcMNjS3lD5d7pa&#10;Bb+WlvnlXAzm681/Hkq9K5Aqpaav424FItAYnuFH+6gVpHC/Em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7FawgAAANoAAAAPAAAAAAAAAAAAAAAAAJgCAABkcnMvZG93&#10;bnJldi54bWxQSwUGAAAAAAQABAD1AAAAhwMAAAAA&#10;" fillcolor="black [3213]" stroked="f" strokeweight="1pt">
                        <v:fill opacity="6682f"/>
                        <v:textbox>
                          <w:txbxContent>
                            <w:p w:rsidR="004E176C" w:rsidRDefault="00E64C73" w:rsidP="004E176C">
                              <w:pPr>
                                <w:ind w:left="0"/>
                                <w:rPr>
                                  <w:lang w:val="nl-NL"/>
                                </w:rPr>
                              </w:pPr>
                              <w:r w:rsidRPr="00E64C73">
                                <w:rPr>
                                  <w:lang w:val="nl-NL"/>
                                </w:rPr>
                                <w:t xml:space="preserve">Door </w:t>
                              </w:r>
                              <w:r>
                                <w:rPr>
                                  <w:lang w:val="nl-NL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lang w:val="nl-NL"/>
                                </w:rPr>
                                <w:t>interrupt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te activeren</w:t>
                              </w:r>
                              <w:r>
                                <w:rPr>
                                  <w:lang w:val="nl-NL"/>
                                </w:rPr>
                                <w:t xml:space="preserve"> die verbonden is aan </w:t>
                              </w:r>
                              <w:r w:rsidRPr="00E64C73">
                                <w:rPr>
                                  <w:lang w:val="nl-NL"/>
                                </w:rPr>
                                <w:t>E4</w:t>
                              </w:r>
                              <w:r>
                                <w:rPr>
                                  <w:lang w:val="nl-NL"/>
                                </w:rPr>
                                <w:t xml:space="preserve"> geef je het bord aandacht. Wordt er genoeg aandacht aan het bord gegeven dan wordt hij blij. Geef je hem geen aandacht meer dan wordt hij langzaam verdrietig.</w:t>
                              </w:r>
                            </w:p>
                            <w:p w:rsidR="00E64C73" w:rsidRPr="00E64C73" w:rsidRDefault="00E64C73" w:rsidP="004E176C">
                              <w:pPr>
                                <w:ind w:left="0"/>
                                <w:rPr>
                                  <w:lang w:val="nl-NL"/>
                                </w:rPr>
                              </w:pPr>
                            </w:p>
                            <w:p w:rsidR="004E176C" w:rsidRPr="00E64C73" w:rsidRDefault="00E64C73" w:rsidP="004E176C">
                              <w:pPr>
                                <w:ind w:left="0"/>
                                <w:rPr>
                                  <w:b/>
                                  <w:u w:val="single"/>
                                </w:rPr>
                              </w:pPr>
                              <w:hyperlink r:id="rId7" w:history="1">
                                <w:proofErr w:type="spellStart"/>
                                <w:r w:rsidRPr="00E64C73">
                                  <w:rPr>
                                    <w:rStyle w:val="Hyperlink"/>
                                    <w:b/>
                                    <w:u w:val="single"/>
                                  </w:rPr>
                                  <w:t>Youtube</w:t>
                                </w:r>
                                <w:proofErr w:type="spellEnd"/>
                                <w:r w:rsidRPr="00E64C73">
                                  <w:rPr>
                                    <w:rStyle w:val="Hyperlink"/>
                                    <w:b/>
                                    <w:u w:val="single"/>
                                  </w:rPr>
                                  <w:t xml:space="preserve"> V</w:t>
                                </w:r>
                                <w:r w:rsidRPr="00E64C73">
                                  <w:rPr>
                                    <w:rStyle w:val="Hyperlink"/>
                                    <w:b/>
                                    <w:u w:val="single"/>
                                  </w:rPr>
                                  <w:t>i</w:t>
                                </w:r>
                                <w:r w:rsidRPr="00E64C73">
                                  <w:rPr>
                                    <w:rStyle w:val="Hyperlink"/>
                                    <w:b/>
                                    <w:u w:val="single"/>
                                  </w:rPr>
                                  <w:t>deo</w:t>
                                </w:r>
                              </w:hyperlink>
                            </w:p>
                          </w:txbxContent>
                        </v:textbox>
                      </v:rect>
                      <v:rect id="Rechthoek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Sp8QA&#10;AADaAAAADwAAAGRycy9kb3ducmV2LnhtbESPQWvCQBSE70L/w/IKvelGA7Wk2YgIgkgpNNZDb4/s&#10;azY1+zZk1xj99d1CweMwM98w+Wq0rRio941jBfNZAoK4crrhWsHnYTt9AeEDssbWMSm4kodV8TDJ&#10;MdPuwh80lKEWEcI+QwUmhC6T0leGLPqZ64ij9+16iyHKvpa6x0uE21YukuRZWmw4LhjsaGOoOpVn&#10;q2D/s0xLM6yHW/pOR+OOb1/bjVfq6XFcv4IINIZ7+L+90wpS+LsSb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EqfEAAAA2gAAAA8AAAAAAAAAAAAAAAAAmAIAAGRycy9k&#10;b3ducmV2LnhtbFBLBQYAAAAABAAEAPUAAACJAwAAAAA=&#10;" fillcolor="#45b4a9 [3204]" stroked="f" strokeweight="1pt">
                        <v:textbox>
                          <w:txbxContent>
                            <w:p w:rsidR="00E64C73" w:rsidRDefault="00E64C73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E64C73" w:rsidRDefault="00E64C73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E64C73" w:rsidRDefault="00E64C73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E64C73" w:rsidRDefault="00E64C73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2C583B" w:rsidRDefault="002C583B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2C583B" w:rsidRDefault="002C583B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2C583B" w:rsidRDefault="002C583B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</w:p>
                            <w:p w:rsidR="007C56D9" w:rsidRPr="007C56D9" w:rsidRDefault="007C56D9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  <w:r w:rsidRPr="007C56D9">
                                <w:rPr>
                                  <w:lang w:val="nl-NL"/>
                                </w:rPr>
                                <w:t xml:space="preserve">Een </w:t>
                              </w:r>
                              <w:proofErr w:type="spellStart"/>
                              <w:r w:rsidRPr="007C56D9">
                                <w:rPr>
                                  <w:lang w:val="nl-NL"/>
                                </w:rPr>
                                <w:t>makeshift</w:t>
                              </w:r>
                              <w:proofErr w:type="spellEnd"/>
                              <w:r w:rsidRPr="007C56D9">
                                <w:rPr>
                                  <w:lang w:val="nl-NL"/>
                                </w:rPr>
                                <w:t xml:space="preserve"> </w:t>
                              </w:r>
                              <w:proofErr w:type="spellStart"/>
                              <w:r w:rsidRPr="007C56D9">
                                <w:rPr>
                                  <w:lang w:val="nl-NL"/>
                                </w:rPr>
                                <w:t>Tamagotchi</w:t>
                              </w:r>
                              <w:proofErr w:type="spellEnd"/>
                              <w:r w:rsidRPr="007C56D9">
                                <w:rPr>
                                  <w:lang w:val="nl-NL"/>
                                </w:rPr>
                                <w:t xml:space="preserve"> met </w:t>
                              </w:r>
                              <w:proofErr w:type="spellStart"/>
                              <w:r w:rsidRPr="007C56D9">
                                <w:rPr>
                                  <w:lang w:val="nl-NL"/>
                                </w:rPr>
                                <w:t>mood</w:t>
                              </w:r>
                              <w:proofErr w:type="spellEnd"/>
                              <w:r w:rsidRPr="007C56D9">
                                <w:rPr>
                                  <w:lang w:val="nl-NL"/>
                                </w:rPr>
                                <w:t xml:space="preserve"> swings.</w:t>
                              </w:r>
                            </w:p>
                            <w:p w:rsidR="007C56D9" w:rsidRPr="007C56D9" w:rsidRDefault="007C56D9" w:rsidP="007C56D9">
                              <w:pPr>
                                <w:ind w:left="0"/>
                                <w:jc w:val="center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>Houdt hem blij.</w:t>
                              </w:r>
                            </w:p>
                          </w:txbxContent>
                        </v:textbox>
                      </v:rect>
                      <v:group id="Groep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Vrije vorm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hHMMA&#10;AADaAAAADwAAAGRycy9kb3ducmV2LnhtbESPQWvCQBSE7wX/w/KE3uqmQltNXUUEpdCLTavi7ZF9&#10;zYbmvQ3ZrcZ/7xYKHoeZ+YaZLXpu1Im6UHsx8DjKQJGU3tZSGfj6XD9MQIWIYrHxQgYuFGAxH9zN&#10;MLf+LB90KmKlEkRCjgZcjG2udSgdMYaRb0mS9+07xphkV2nb4TnBudHjLHvWjLWkBYctrRyVP8Uv&#10;G6gmly3vDsW7fXFT3BzbPe82bMz9sF++gorUx1v4v/1mDTzB35V0A/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ThHMMAAADaAAAADwAAAAAAAAAAAAAAAACYAgAAZHJzL2Rv&#10;d25yZXYueG1sUEsFBgAAAAAEAAQA9QAAAIgDAAAAAA==&#10;" path="m6781,r,1880l,21,6781,xe" filled="f" stroked="f" strokeweight="0">
                          <v:path arrowok="t" o:connecttype="custom" o:connectlocs="4305935,0;4305935,1193800;0,13335;4305935,0" o:connectangles="0,0,0,0"/>
                        </v:shape>
                        <v:shape id="Vrije vorm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LxL4A&#10;AADaAAAADwAAAGRycy9kb3ducmV2LnhtbESPzQrCMBCE74LvEFbwpqke/KlGEaHgSbCK56VZ22Kz&#10;qU209e2NIHgcZuYbZr3tTCVe1LjSsoLJOAJBnFldcq7gck5GCxDOI2usLJOCNznYbvq9Ncbatnyi&#10;V+pzESDsYlRQeF/HUrqsIINubGvi4N1sY9AH2eRSN9gGuKnkNIpm0mDJYaHAmvYFZff0aRQs5b1t&#10;0zM+FtImx2h5nSeH21yp4aDbrUB46vw//GsftIIZ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wi8S+AAAA2gAAAA8AAAAAAAAAAAAAAAAAmAIAAGRycy9kb3ducmV2&#10;LnhtbFBLBQYAAAAABAAEAPUAAACDAwAAAAA=&#10;" path="m6781,r,1894l,6772,6781,xe" filled="f" stroked="f" strokeweight="0">
                          <v:path arrowok="t" o:connecttype="custom" o:connectlocs="4305935,0;4305935,1202690;0,4300220;4305935,0" o:connectangles="0,0,0,0"/>
                        </v:shape>
                        <v:shape id="Vrije vorm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S8sQA&#10;AADaAAAADwAAAGRycy9kb3ducmV2LnhtbESPT2vCQBTE7wW/w/IKvUjdWGwr0VVEUukpolbPj+wz&#10;Cc2+jdlt/nz7bkHocZiZ3zDLdW8q0VLjSssKppMIBHFmdcm5gq/Tx/MchPPIGivLpGAgB+vV6GGJ&#10;sbYdH6g9+lwECLsYFRTe17GULivIoJvYmjh4V9sY9EE2udQNdgFuKvkSRW/SYMlhocCatgVl38cf&#10;o2Acncr90PlknqSpuV1m52z3OlXq6bHfLEB46v1/+N7+1Are4e9Ku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iUvLEAAAA2gAAAA8AAAAAAAAAAAAAAAAAmAIAAGRycy9k&#10;b3ducmV2LnhtbFBLBQYAAAAABAAEAPUAAACJAwAAAAA=&#10;" path="m,l6781,4259r,2169l5598,6428,,xe" filled="f" stroked="f" strokeweight="0">
                          <v:path arrowok="t" o:connecttype="custom" o:connectlocs="0,0;4305935,2704465;4305935,4081780;3554730,4081780;0,0" o:connectangles="0,0,0,0,0"/>
                        </v:shape>
                        <v:shape id="Vrije vorm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oI8IA&#10;AADaAAAADwAAAGRycy9kb3ducmV2LnhtbERPy2rCQBTdF/yH4QpuRCe29RUdpUqFUnChEXR5yVyT&#10;YOZOyIwm/r2zKHR5OO/lujWleFDtCssKRsMIBHFqdcGZglOyG8xAOI+ssbRMCp7kYL3qvC0x1rbh&#10;Az2OPhMhhF2MCnLvq1hKl+Zk0A1tRRy4q60N+gDrTOoamxBuSvkeRRNpsODQkGNF25zS2/FuFOwP&#10;54+o+dx8z/u/o2R36U+TcjxVqtdtvxYgPLX+X/zn/tEKwtZwJd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ugjwgAAANoAAAAPAAAAAAAAAAAAAAAAAJgCAABkcnMvZG93&#10;bnJldi54bWxQSwUGAAAAAAQABAD1AAAAhwMAAAAA&#10;" path="m6781,r,1571l,3233,6781,xe" filled="f" stroked="f" strokeweight="0">
                          <v:path arrowok="t" o:connecttype="custom" o:connectlocs="4305935,0;4305935,997585;0,2052955;4305935,0" o:connectangles="0,0,0,0"/>
                        </v:shape>
                        <v:shape id="Vrije vorm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vo6MMA&#10;AADaAAAADwAAAGRycy9kb3ducmV2LnhtbESPzWqDQBSF94W+w3AL3TVjUhJS6xhCiiBkUdRssrs4&#10;Nypx7ogzVfv2nUKhy8P5+TjJYTG9mGh0nWUF61UEgri2uuNGwaXKXvYgnEfW2FsmBd/k4JA+PiQY&#10;aztzQVPpGxFG2MWooPV+iKV0dUsG3coOxMG72dGgD3JspB5xDuOml5so2kmDHQdCiwOdWqrv5ZcJ&#10;kP3tarPTsSh2l21VfX7Y1805V+r5aTm+g/C0+P/wXzvXCt7g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vo6MMAAADaAAAADwAAAAAAAAAAAAAAAACYAgAAZHJzL2Rv&#10;d25yZXYueG1sUEsFBgAAAAAEAAQA9QAAAIgDAAAAAA==&#10;" path="m1135,r26,6428l,6428,1135,xe" filled="f" stroked="f" strokeweight="0">
                          <v:path arrowok="t" o:connecttype="custom" o:connectlocs="720725,0;737235,4081780;0,4081780;720725,0" o:connectangles="0,0,0,0"/>
                        </v:shape>
                        <v:shape id="Vrije vorm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Y9sQA&#10;AADbAAAADwAAAGRycy9kb3ducmV2LnhtbESPQWvCQBCF7wX/wzKFXkQ3qVhMdBURhF61SuhtyI5J&#10;aHY2Zrcm/fedQ6G3Gd6b977Z7EbXqgf1ofFsIJ0noIhLbxuuDFw+jrMVqBCRLbaeycAPBdhtJ08b&#10;zK0f+ESPc6yUhHDI0UAdY5drHcqaHIa574hFu/neYZS1r7TtcZBw1+rXJHnTDhuWhho7OtRUfp2/&#10;nYFpwX66XGb37PNSDDq7Hot0kRrz8jzu16AijfHf/Hf9bg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2PbEAAAA2wAAAA8AAAAAAAAAAAAAAAAAmAIAAGRycy9k&#10;b3ducmV2LnhtbFBLBQYAAAAABAAEAPUAAACJAwAAAAA=&#10;" path="m3399,l1156,6428,,6428,3399,xe" filled="f" stroked="f" strokeweight="0">
                          <v:path arrowok="t" o:connecttype="custom" o:connectlocs="2158365,0;734060,4081780;0,4081780;2158365,0" o:connectangles="0,0,0,0"/>
                        </v:shape>
                        <v:shape id="Vrije vorm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K/cEA&#10;AADbAAAADwAAAGRycy9kb3ducmV2LnhtbERPS4vCMBC+C/6HMII3TdVlkWqUqgheFnz04m1sxqbY&#10;TEoTtfvvNwsLe5uP7znLdWdr8aLWV44VTMYJCOLC6YpLBfllP5qD8AFZY+2YFHyTh/Wq31tiqt2b&#10;T/Q6h1LEEPYpKjAhNKmUvjBk0Y9dQxy5u2sthgjbUuoW3zHc1nKaJJ/SYsWxwWBDW0PF4/y0Cj7y&#10;+S2ffR2z/W56DPfrbHOizCg1HHTZAkSgLvyL/9wHHedP4PeXe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iv3BAAAA2wAAAA8AAAAAAAAAAAAAAAAAmAIAAGRycy9kb3du&#10;cmV2LnhtbFBLBQYAAAAABAAEAPUAAACGAwAAAAA=&#10;" path="m,l3072,6428r-1711,l,xe" filled="f" stroked="f" strokeweight="0">
                          <v:path arrowok="t" o:connecttype="custom" o:connectlocs="0,0;1950720,4081780;864235,4081780;0,0" o:connectangles="0,0,0,0"/>
                        </v:shape>
                        <v:shape id="Vrije vorm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2OL4A&#10;AADbAAAADwAAAGRycy9kb3ducmV2LnhtbERP3WrCMBS+H/gO4QjeDE3XFZXOKCIr7HbdHuDQHJuy&#10;5qQkUdu3N4Kwu/Px/Z7dYbS9uJIPnWMFb6sMBHHjdMetgt+farkFESKyxt4xKZgowGE/e9lhqd2N&#10;v+lax1akEA4lKjAxDqWUoTFkMazcQJy4s/MWY4K+ldrjLYXbXuZZtpYWO04NBgc6GWr+6otVoAvc&#10;Vlxv/KsJ/XthmxN9dpNSi/l4/AARaYz/4qf7S6f5OTx+SQfI/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zdji+AAAA2wAAAA8AAAAAAAAAAAAAAAAAmAIAAGRycy9kb3ducmV2&#10;LnhtbFBLBQYAAAAABAAEAPUAAACDAwAAAAA=&#10;" path="m4023,l,987,,13,4023,xe" filled="f" stroked="f" strokeweight="0">
                          <v:path arrowok="t" o:connecttype="custom" o:connectlocs="2554605,0;0,626745;0,8255;2554605,0" o:connectangles="0,0,0,0"/>
                        </v:shape>
                        <v:shape id="Vrije vorm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iVr4A&#10;AADbAAAADwAAAGRycy9kb3ducmV2LnhtbERP24rCMBB9X/Afwgi+rakriNs1iohC38TLBwzN2BQ7&#10;k9pktf69WVjwbQ7nOotVz426UxdqLwYm4wwUSeltLZWB82n3OQcVIorFxgsZeFKA1XLwscDc+occ&#10;6H6MlUohEnI04GJsc61D6YgxjH1LkriL7xhjgl2lbYePFM6N/sqymWasJTU4bGnjqLwef9mA3++Z&#10;dwXfrhfrQl19n7fzYmvMaNivf0BF6uNb/O8ubJo/hb9f0g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jIla+AAAA2wAAAA8AAAAAAAAAAAAAAAAAmAIAAGRycy9kb3ducmV2&#10;LnhtbFBLBQYAAAAABAAEAPUAAACDAwAAAAA=&#10;" path="m4023,l,2898,,1920,4023,xe" filled="f" stroked="f" strokeweight="0">
                          <v:path arrowok="t" o:connecttype="custom" o:connectlocs="2554605,0;0,1840230;0,1219200;2554605,0" o:connectangles="0,0,0,0"/>
                        </v:shape>
                        <v:shape id="Vrije vorm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ZYcMA&#10;AADbAAAADwAAAGRycy9kb3ducmV2LnhtbERPTWvCQBC9C/6HZYTedNNQikRXkZYUyaHQ2IPHMTsm&#10;wexsurs1aX99VxB6m8f7nPV2NJ24kvOtZQWPiwQEcWV1y7WCz0M+X4LwAVljZ5kU/JCH7WY6WWOm&#10;7cAfdC1DLWII+wwVNCH0mZS+asigX9ieOHJn6wyGCF0ttcMhhptOpknyLA22HBsa7OmloepSfhsF&#10;xfj2e3pf5oW7HLhPy6+jez3ulXqYjbsViEBj+Bff3Xsd5z/B7Zd4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ZYcMAAADbAAAADwAAAAAAAAAAAAAAAACYAgAAZHJzL2Rv&#10;d25yZXYueG1sUEsFBgAAAAAEAAQA9QAAAIgDAAAAAA==&#10;" path="m4023,l,5468,,4024,4023,xe" filled="f" stroked="f" strokeweight="0">
                          <v:path arrowok="t" o:connecttype="custom" o:connectlocs="2554605,0;0,3472180;0,2555240;2554605,0" o:connectangles="0,0,0,0"/>
                        </v:shape>
                        <v:shape id="Vrije vorm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OR70A&#10;AADbAAAADwAAAGRycy9kb3ducmV2LnhtbERPSwrCMBDdC94hjOBOUwVFqlFEVAR14Xc9NGNbbCal&#10;iVpvbwTB3Tzedyaz2hTiSZXLLSvodSMQxInVOacKzqdVZwTCeWSNhWVS8CYHs2mzMcFY2xcf6Hn0&#10;qQgh7GJUkHlfxlK6JCODrmtL4sDdbGXQB1ilUlf4CuGmkP0oGkqDOYeGDEtaZJTcjw+jYLsbvq+X&#10;Oa9v0SY9uX2yXFxGZ6XarXo+BuGp9n/xz73RYf4Avr+EA+T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eOR70AAADbAAAADwAAAAAAAAAAAAAAAACYAgAAZHJzL2Rvd25yZXYu&#10;eG1sUEsFBgAAAAAEAAQA9QAAAIIDAAAAAA==&#10;" path="m4224,l5873,,,7972,4224,xe" filled="f" stroked="f" strokeweight="0">
                          <v:path arrowok="t" o:connecttype="custom" o:connectlocs="2682240,0;3729355,0;0,5062220;2682240,0" o:connectangles="0,0,0,0"/>
                        </v:shape>
                        <v:shape id="Vrije vorm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BQMMA&#10;AADbAAAADwAAAGRycy9kb3ducmV2LnhtbERPTWvCQBC9F/wPywi9NRtLCSF1lVAtiNLQpB48Dtkx&#10;Cc3Ohuyq8d93C4Xe5vE+Z7meTC+uNLrOsoJFFIMgrq3uuFFw/Hp/SkE4j6yxt0wK7uRgvZo9LDHT&#10;9sYlXSvfiBDCLkMFrfdDJqWrWzLoIjsQB+5sR4M+wLGResRbCDe9fI7jRBrsODS0ONBbS/V3dTEK&#10;Dvn9ZTNUn9t0f1wU9UeO5alIlHqcT/krCE+T/xf/uXc6zE/g95dw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6BQMMAAADbAAAADwAAAAAAAAAAAAAAAACYAgAAZHJzL2Rv&#10;d25yZXYueG1sUEsFBgAAAAAEAAQA9QAAAIgDAAAAAA==&#10;" path="m,l4023,2526,,1427,,xe" filled="f" stroked="f" strokeweight="0">
                          <v:path arrowok="t" o:connecttype="custom" o:connectlocs="0,0;2554605,1604010;0,906145;0,0" o:connectangles="0,0,0,0"/>
                        </v:shape>
                        <v:shape id="Vrije vorm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1m8MA&#10;AADbAAAADwAAAGRycy9kb3ducmV2LnhtbERPS4vCMBC+L/gfwix4kTXVgyvVVBZBEURZH4c9Ds30&#10;oc2kNFGrv94Iwt7m43vOdNaaSlypcaVlBYN+BII4tbrkXMHxsPgag3AeWWNlmRTcycEs6XxMMdb2&#10;xju67n0uQgi7GBUU3texlC4tyKDr25o4cJltDPoAm1zqBm8h3FRyGEUjabDk0FBgTfOC0vP+YhRc&#10;5Pl33dscFitzPz2W2d92OF+SUt3P9mcCwlPr/8Vv90qH+d/w+iUc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H1m8MAAADbAAAADwAAAAAAAAAAAAAAAACYAgAAZHJzL2Rv&#10;d25yZXYueG1sUEsFBgAAAAAEAAQA9QAAAIgDAAAAAA==&#10;" path="m1409,l2788,,,7972,1409,xe" filled="f" stroked="f" strokeweight="0">
                          <v:path arrowok="t" o:connecttype="custom" o:connectlocs="894715,0;1770380,0;0,5062220;894715,0" o:connectangles="0,0,0,0"/>
                        </v:shape>
                        <v:shape id="Vrije vorm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9ucMA&#10;AADbAAAADwAAAGRycy9kb3ducmV2LnhtbESPT2vCQBDF7wW/wzJCb3Vji1JSVwmCUOjJf/Q6zY5J&#10;SHY2ZFfd+umdg+BtHvN+b94sVsl16kJDaDwbmE4yUMSltw1XBg77zdsnqBCRLXaeycA/BVgtRy8L&#10;zK2/8pYuu1gpCeGQo4E6xj7XOpQ1OQwT3xPL7uQHh1HkUGk74FXCXaffs2yuHTYsF2rsaV1T2e7O&#10;Tmrsb75Zp/Z8/EjZ7PT7V/y0rjDmdZyKL1CRUnyaH/S3FU7Kyi8y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e9ucMAAADbAAAADwAAAAAAAAAAAAAAAACYAgAAZHJzL2Rv&#10;d25yZXYueG1sUEsFBgAAAAAEAAQA9QAAAIgDAAAAAA==&#10;" path="m,l213,,4023,7972,,3356,,xe" filled="f" stroked="f" strokeweight="0">
                          <v:path arrowok="t" o:connecttype="custom" o:connectlocs="0,0;135255,0;2554605,5062220;0,2131060;0,0" o:connectangles="0,0,0,0,0"/>
                        </v:shape>
                        <v:shape id="Vrije vorm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0dMAA&#10;AADbAAAADwAAAGRycy9kb3ducmV2LnhtbERPTWsCMRC9F/wPYYTe6qylSN0aRQqFHnqo1t6Hzexm&#10;3c1ku0k1/feNIHibx/uc1Sa5Xp14DK0XDfNZAYql8qaVRsPh6+3hGVSIJIZ6L6zhjwNs1pO7FZXG&#10;n2XHp31sVA6RUJIGG+NQIobKsqMw8wNL5mo/OooZjg2akc453PX4WBQLdNRKbrA08Kvlqtv/Og2f&#10;353fInJ97J7wx370qd4tk9b307R9ARU5xZv46n43ef4SLr/kA3D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g0dMAAAADbAAAADwAAAAAAAAAAAAAAAACYAgAAZHJzL2Rvd25y&#10;ZXYueG1sUEsFBgAAAAAEAAQA9QAAAIUDAAAAAA==&#10;" path="m,l1653,r31,7972l,xe" filled="f" stroked="f" strokeweight="0">
                          <v:path arrowok="t" o:connecttype="custom" o:connectlocs="0,0;1049655,0;1069340,5062220;0,0" o:connectangles="0,0,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  <w:r w:rsidR="00E64C73" w:rsidRPr="00E64C73">
              <w:rPr>
                <w:noProof/>
                <w:lang w:val="nl-NL" w:eastAsia="nl-NL"/>
              </w:rPr>
              <w:drawing>
                <wp:anchor distT="0" distB="0" distL="114300" distR="114300" simplePos="0" relativeHeight="251659264" behindDoc="0" locked="0" layoutInCell="1" allowOverlap="1" wp14:anchorId="3D7E354B" wp14:editId="2DCF596F">
                  <wp:simplePos x="0" y="0"/>
                  <wp:positionH relativeFrom="column">
                    <wp:posOffset>1962150</wp:posOffset>
                  </wp:positionH>
                  <wp:positionV relativeFrom="paragraph">
                    <wp:posOffset>1463040</wp:posOffset>
                  </wp:positionV>
                  <wp:extent cx="2390775" cy="2405309"/>
                  <wp:effectExtent l="0" t="0" r="0" b="0"/>
                  <wp:wrapNone/>
                  <wp:docPr id="20" name="Afbeelding 20" descr="C:\Users\mauro\Downloads\neutrol gotc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uro\Downloads\neutrol gotc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405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2E8C">
              <w:rPr>
                <w:sz w:val="104"/>
                <w:szCs w:val="104"/>
                <w:lang w:val="nl-NL"/>
              </w:rPr>
              <w:t>eindopdracht</w:t>
            </w:r>
          </w:p>
          <w:sdt>
            <w:sdtPr>
              <w:rPr>
                <w:sz w:val="130"/>
                <w:szCs w:val="130"/>
                <w:lang w:val="nl-NL"/>
              </w:rPr>
              <w:alias w:val="Naam"/>
              <w:tag w:val=""/>
              <w:id w:val="692884954"/>
              <w:placeholder>
                <w:docPart w:val="69323ADE9A2C4082A73E21B2F18AAB2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CB0AE0" w:rsidRPr="00002E8C" w:rsidRDefault="00002E8C" w:rsidP="002C583B">
                <w:pPr>
                  <w:pStyle w:val="Titel1"/>
                  <w:rPr>
                    <w:sz w:val="130"/>
                    <w:szCs w:val="130"/>
                    <w:lang w:val="nl-NL"/>
                  </w:rPr>
                </w:pPr>
                <w:r w:rsidRPr="00002E8C">
                  <w:rPr>
                    <w:sz w:val="130"/>
                    <w:szCs w:val="130"/>
                    <w:lang w:val="nl-NL"/>
                  </w:rPr>
                  <w:t>ghettogotchi</w:t>
                </w:r>
              </w:p>
            </w:sdtContent>
          </w:sdt>
          <w:p w:rsidR="00CB0AE0" w:rsidRPr="00E27793" w:rsidRDefault="00CB0AE0" w:rsidP="002C583B">
            <w:pPr>
              <w:pStyle w:val="Ondertitel1"/>
              <w:rPr>
                <w:lang w:val="nl-NL"/>
              </w:rPr>
            </w:pPr>
          </w:p>
        </w:tc>
      </w:tr>
      <w:tr w:rsidR="00CB0AE0" w:rsidRPr="00E27793" w:rsidTr="002C583B">
        <w:trPr>
          <w:trHeight w:hRule="exact" w:val="2009"/>
        </w:trPr>
        <w:tc>
          <w:tcPr>
            <w:tcW w:w="10435" w:type="dxa"/>
            <w:shd w:val="clear" w:color="auto" w:fill="5A5C9F" w:themeFill="accent2"/>
            <w:vAlign w:val="center"/>
          </w:tcPr>
          <w:p w:rsidR="00CB0AE0" w:rsidRPr="00002E8C" w:rsidRDefault="00002E8C" w:rsidP="002C583B">
            <w:pPr>
              <w:pStyle w:val="Bloktekst1"/>
            </w:pPr>
            <w:r w:rsidRPr="00002E8C">
              <w:t>07-04-2016</w:t>
            </w:r>
          </w:p>
          <w:p w:rsidR="00CB0AE0" w:rsidRPr="00002E8C" w:rsidRDefault="00002E8C" w:rsidP="002C583B">
            <w:pPr>
              <w:pStyle w:val="Bloktekst1"/>
            </w:pPr>
            <w:r w:rsidRPr="00002E8C">
              <w:t>Mauro de Lyon</w:t>
            </w:r>
            <w:r>
              <w:t xml:space="preserve"> - 2089313</w:t>
            </w:r>
          </w:p>
          <w:p w:rsidR="00002E8C" w:rsidRPr="00002E8C" w:rsidRDefault="00002E8C" w:rsidP="002C583B">
            <w:pPr>
              <w:pStyle w:val="Bloktekst1"/>
            </w:pPr>
            <w:r w:rsidRPr="00002E8C">
              <w:t>Arthur Brink</w:t>
            </w:r>
            <w:r>
              <w:t xml:space="preserve"> - 2087230</w:t>
            </w:r>
          </w:p>
        </w:tc>
      </w:tr>
      <w:tr w:rsidR="00CB0AE0" w:rsidRPr="00E64C73" w:rsidTr="002C583B">
        <w:trPr>
          <w:trHeight w:hRule="exact" w:val="2428"/>
        </w:trPr>
        <w:tc>
          <w:tcPr>
            <w:tcW w:w="10435" w:type="dxa"/>
            <w:vAlign w:val="bottom"/>
          </w:tcPr>
          <w:p w:rsidR="00CB0AE0" w:rsidRPr="00E64C73" w:rsidRDefault="00CB0AE0" w:rsidP="002C583B">
            <w:pPr>
              <w:ind w:left="0"/>
              <w:rPr>
                <w:lang w:val="nl-NL"/>
              </w:rPr>
            </w:pPr>
          </w:p>
        </w:tc>
      </w:tr>
      <w:tr w:rsidR="00CB0AE0" w:rsidRPr="00E64C73" w:rsidTr="002C583B">
        <w:trPr>
          <w:trHeight w:hRule="exact" w:val="938"/>
        </w:trPr>
        <w:tc>
          <w:tcPr>
            <w:tcW w:w="10435" w:type="dxa"/>
            <w:vAlign w:val="bottom"/>
          </w:tcPr>
          <w:p w:rsidR="00CB0AE0" w:rsidRPr="00E64C73" w:rsidRDefault="00CB0AE0" w:rsidP="002C583B">
            <w:pPr>
              <w:pStyle w:val="RSVP"/>
              <w:ind w:left="0"/>
              <w:rPr>
                <w:lang w:val="nl-NL"/>
              </w:rPr>
            </w:pPr>
          </w:p>
        </w:tc>
      </w:tr>
    </w:tbl>
    <w:p w:rsidR="00CB0AE0" w:rsidRPr="00E27793" w:rsidRDefault="00CB0AE0">
      <w:pPr>
        <w:pStyle w:val="Geenafstand1"/>
        <w:rPr>
          <w:lang w:val="nl-NL"/>
        </w:rPr>
      </w:pPr>
      <w:bookmarkStart w:id="0" w:name="_GoBack"/>
      <w:bookmarkEnd w:id="0"/>
    </w:p>
    <w:sectPr w:rsidR="00CB0AE0" w:rsidRPr="00E27793" w:rsidSect="00165053">
      <w:pgSz w:w="11907" w:h="16839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8C"/>
    <w:rsid w:val="00002E8C"/>
    <w:rsid w:val="00165053"/>
    <w:rsid w:val="002C583B"/>
    <w:rsid w:val="004E176C"/>
    <w:rsid w:val="00774A35"/>
    <w:rsid w:val="007C56D9"/>
    <w:rsid w:val="008A736B"/>
    <w:rsid w:val="00CB0AE0"/>
    <w:rsid w:val="00E27793"/>
    <w:rsid w:val="00E6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84109-97DF-459D-8AA0-F6CE8299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zh-CN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elraster1">
    <w:name w:val="Tabelraster1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vantijdelijkeaanduiding1">
    <w:name w:val="Tekst van tijdelijke aanduiding1"/>
    <w:basedOn w:val="Standaardalinea-lettertype"/>
    <w:uiPriority w:val="99"/>
    <w:semiHidden/>
    <w:rPr>
      <w:color w:val="808080"/>
    </w:rPr>
  </w:style>
  <w:style w:type="paragraph" w:customStyle="1" w:styleId="Ondertitel1">
    <w:name w:val="Ondertitel1"/>
    <w:basedOn w:val="Standaard"/>
    <w:next w:val="Standaard"/>
    <w:link w:val="Tekenondertitel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yperlink">
    <w:name w:val="Hyperlink"/>
    <w:basedOn w:val="Standaardalinea-lettertype"/>
    <w:uiPriority w:val="99"/>
    <w:unhideWhenUsed/>
    <w:rPr>
      <w:color w:val="717073" w:themeColor="hyperlink"/>
      <w:u w:val="none"/>
    </w:rPr>
  </w:style>
  <w:style w:type="character" w:customStyle="1" w:styleId="Gevolgdehyperlink">
    <w:name w:val="Gevolgde hyperlink"/>
    <w:basedOn w:val="Standaardalinea-lettertype"/>
    <w:uiPriority w:val="99"/>
    <w:semiHidden/>
    <w:unhideWhenUsed/>
    <w:rPr>
      <w:color w:val="45B4A9" w:themeColor="followedHyperlink"/>
      <w:u w:val="none"/>
    </w:rPr>
  </w:style>
  <w:style w:type="character" w:customStyle="1" w:styleId="Tekenondertitel">
    <w:name w:val="Teken ondertitel"/>
    <w:basedOn w:val="Standaardalinea-lettertype"/>
    <w:link w:val="Ondertitel1"/>
    <w:uiPriority w:val="1"/>
    <w:rPr>
      <w:caps/>
      <w:color w:val="FFFFFF" w:themeColor="background1"/>
      <w:sz w:val="110"/>
      <w:szCs w:val="110"/>
    </w:rPr>
  </w:style>
  <w:style w:type="paragraph" w:customStyle="1" w:styleId="Titel1">
    <w:name w:val="Titel1"/>
    <w:basedOn w:val="Standaard"/>
    <w:next w:val="Standaard"/>
    <w:link w:val="Tekentitel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ekentitel">
    <w:name w:val="Teken titel"/>
    <w:basedOn w:val="Standaardalinea-lettertype"/>
    <w:link w:val="Titel1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Leeftijd">
    <w:name w:val="Leeftijd"/>
    <w:basedOn w:val="Standaard"/>
    <w:uiPriority w:val="1"/>
    <w:qFormat/>
    <w:pPr>
      <w:spacing w:line="192" w:lineRule="auto"/>
      <w:ind w:left="634"/>
    </w:pPr>
    <w:rPr>
      <w:color w:val="FFFFFF" w:themeColor="background1"/>
      <w:sz w:val="490"/>
      <w:szCs w:val="490"/>
    </w:rPr>
  </w:style>
  <w:style w:type="paragraph" w:customStyle="1" w:styleId="Geenafstand1">
    <w:name w:val="Geen afstand1"/>
    <w:uiPriority w:val="99"/>
    <w:semiHidden/>
    <w:unhideWhenUsed/>
    <w:qFormat/>
    <w:rPr>
      <w:sz w:val="16"/>
      <w:szCs w:val="16"/>
    </w:rPr>
  </w:style>
  <w:style w:type="paragraph" w:customStyle="1" w:styleId="Bloktekst1">
    <w:name w:val="Bloktekst1"/>
    <w:basedOn w:val="Standaard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Standaard"/>
    <w:uiPriority w:val="2"/>
    <w:qFormat/>
    <w:rPr>
      <w:sz w:val="28"/>
      <w:szCs w:val="28"/>
    </w:rPr>
  </w:style>
  <w:style w:type="paragraph" w:customStyle="1" w:styleId="Ballontekst1">
    <w:name w:val="Ballontekst1"/>
    <w:basedOn w:val="Standaard"/>
    <w:link w:val="Tekenballontekst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kenballontekst">
    <w:name w:val="Teken ballontekst"/>
    <w:basedOn w:val="Standaardalinea-lettertype"/>
    <w:link w:val="Ballontekst1"/>
    <w:uiPriority w:val="99"/>
    <w:semiHidden/>
    <w:rPr>
      <w:rFonts w:ascii="Segoe UI" w:hAnsi="Segoe UI" w:cs="Segoe UI"/>
      <w:sz w:val="18"/>
      <w:szCs w:val="18"/>
    </w:rPr>
  </w:style>
  <w:style w:type="character" w:styleId="GevolgdeHyperlink0">
    <w:name w:val="FollowedHyperlink"/>
    <w:basedOn w:val="Standaardalinea-lettertype"/>
    <w:uiPriority w:val="99"/>
    <w:semiHidden/>
    <w:unhideWhenUsed/>
    <w:rsid w:val="00E64C73"/>
    <w:rPr>
      <w:color w:val="45B4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bYajBn8z7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bYajBn8z7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Sjablonen\Verjaardagspo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323ADE9A2C4082A73E21B2F18AA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2F6ACF-DC89-48CD-81BB-80521E98638F}"/>
      </w:docPartPr>
      <w:docPartBody>
        <w:p w:rsidR="00000000" w:rsidRDefault="00464BBD">
          <w:pPr>
            <w:pStyle w:val="69323ADE9A2C4082A73E21B2F18AAB27"/>
          </w:pPr>
          <w:r>
            <w:t>[Naam]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BD"/>
    <w:rsid w:val="0046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9323ADE9A2C4082A73E21B2F18AAB27">
    <w:name w:val="69323ADE9A2C4082A73E21B2F18AAB27"/>
  </w:style>
  <w:style w:type="paragraph" w:customStyle="1" w:styleId="4B6736FAA28A4F0392F509DB31E1CBD8">
    <w:name w:val="4B6736FAA28A4F0392F509DB31E1CBD8"/>
  </w:style>
  <w:style w:type="paragraph" w:customStyle="1" w:styleId="6C73336E87E8406381D250837AF8568F">
    <w:name w:val="6C73336E87E8406381D250837AF8568F"/>
  </w:style>
  <w:style w:type="paragraph" w:customStyle="1" w:styleId="1A99A66F3A4B455DBF11E8D9DE89AB37">
    <w:name w:val="1A99A66F3A4B455DBF11E8D9DE89AB37"/>
  </w:style>
  <w:style w:type="paragraph" w:customStyle="1" w:styleId="9FEC2083FDB647FB816337BD93CE6076">
    <w:name w:val="9FEC2083FDB647FB816337BD93CE6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C59B9-003A-4C36-980E-E76BDF6F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Verjaardagsposter.dotx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de lyon</dc:creator>
  <cp:keywords/>
  <cp:lastModifiedBy>mauro de lyon</cp:lastModifiedBy>
  <cp:revision>3</cp:revision>
  <cp:lastPrinted>2016-04-07T10:25:00Z</cp:lastPrinted>
  <dcterms:created xsi:type="dcterms:W3CDTF">2016-04-07T10:25:00Z</dcterms:created>
  <dcterms:modified xsi:type="dcterms:W3CDTF">2016-04-07T10:27:00Z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